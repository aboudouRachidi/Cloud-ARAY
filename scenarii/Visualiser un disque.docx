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B81" w:rsidRDefault="00067600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FABF8F"/>
        <w:jc w:val="center"/>
        <w:rPr>
          <w:b/>
        </w:rPr>
      </w:pPr>
      <w:r>
        <w:rPr>
          <w:b/>
        </w:rPr>
        <w:t>Scénario d’usage</w:t>
      </w:r>
    </w:p>
    <w:p w:rsidR="00434B81" w:rsidRDefault="00067600">
      <w:pPr>
        <w:tabs>
          <w:tab w:val="left" w:pos="1020"/>
        </w:tabs>
      </w:pPr>
      <w:r>
        <w:tab/>
      </w:r>
    </w:p>
    <w:p w:rsidR="00434B81" w:rsidRDefault="00067600">
      <w:pPr>
        <w:tabs>
          <w:tab w:val="left" w:pos="1020"/>
        </w:tabs>
      </w:pPr>
      <w:r>
        <w:rPr>
          <w:b/>
        </w:rPr>
        <w:t>Numéro Scénario. Module ou cas d’utilisation(ou user story) :</w:t>
      </w:r>
      <w:r>
        <w:t xml:space="preserve"> Visualiser </w:t>
      </w:r>
      <w:bookmarkStart w:id="0" w:name="_GoBack"/>
      <w:bookmarkEnd w:id="0"/>
      <w:r>
        <w:t xml:space="preserve">disque </w:t>
      </w:r>
    </w:p>
    <w:p w:rsidR="00434B81" w:rsidRDefault="00067600">
      <w:pPr>
        <w:tabs>
          <w:tab w:val="left" w:pos="1020"/>
        </w:tabs>
      </w:pPr>
      <w:r>
        <w:rPr>
          <w:b/>
        </w:rPr>
        <w:t>Description du scénario :</w:t>
      </w:r>
      <w:r>
        <w:t xml:space="preserve"> Permet à l’utilisateur de </w:t>
      </w:r>
      <w:r w:rsidR="004E4A9E">
        <w:t>visualiser</w:t>
      </w:r>
      <w:r>
        <w:t xml:space="preserve"> un disque </w:t>
      </w:r>
    </w:p>
    <w:p w:rsidR="00434B81" w:rsidRDefault="00067600">
      <w:pPr>
        <w:tabs>
          <w:tab w:val="left" w:pos="1020"/>
        </w:tabs>
        <w:rPr>
          <w:b/>
        </w:rPr>
      </w:pPr>
      <w:r>
        <w:rPr>
          <w:b/>
        </w:rPr>
        <w:t xml:space="preserve">Situation </w:t>
      </w:r>
      <w:r>
        <w:rPr>
          <w:b/>
        </w:rPr>
        <w:t>initiale :</w:t>
      </w:r>
    </w:p>
    <w:p w:rsidR="00434B81" w:rsidRDefault="00067600">
      <w:pPr>
        <w:pStyle w:val="Paragraphedeliste"/>
        <w:numPr>
          <w:ilvl w:val="0"/>
          <w:numId w:val="1"/>
        </w:numPr>
        <w:tabs>
          <w:tab w:val="left" w:pos="360"/>
        </w:tabs>
      </w:pPr>
      <w:r>
        <w:t xml:space="preserve">L’utilisateur est authentifié </w:t>
      </w:r>
    </w:p>
    <w:p w:rsidR="00434B81" w:rsidRDefault="00067600" w:rsidP="004E4A9E">
      <w:pPr>
        <w:pStyle w:val="Paragraphedeliste"/>
        <w:numPr>
          <w:ilvl w:val="0"/>
          <w:numId w:val="1"/>
        </w:numPr>
        <w:tabs>
          <w:tab w:val="left" w:pos="360"/>
        </w:tabs>
      </w:pPr>
      <w:r>
        <w:t>Le disque existe</w:t>
      </w:r>
    </w:p>
    <w:p w:rsidR="00434B81" w:rsidRDefault="00067600">
      <w:pPr>
        <w:tabs>
          <w:tab w:val="left" w:pos="1020"/>
        </w:tabs>
        <w:rPr>
          <w:b/>
        </w:rPr>
      </w:pPr>
      <w:r>
        <w:rPr>
          <w:b/>
        </w:rPr>
        <w:t>A</w:t>
      </w:r>
      <w:r>
        <w:rPr>
          <w:b/>
        </w:rPr>
        <w:t xml:space="preserve">ctions : </w:t>
      </w:r>
    </w:p>
    <w:p w:rsidR="004E4A9E" w:rsidRDefault="00067600" w:rsidP="00F53513">
      <w:pPr>
        <w:pStyle w:val="Paragraphedeliste"/>
        <w:numPr>
          <w:ilvl w:val="0"/>
          <w:numId w:val="2"/>
        </w:numPr>
        <w:tabs>
          <w:tab w:val="left" w:pos="360"/>
        </w:tabs>
      </w:pPr>
      <w:r>
        <w:t xml:space="preserve">Accéder au module « Liste des disques » </w:t>
      </w:r>
    </w:p>
    <w:p w:rsidR="00434B81" w:rsidRDefault="00067600" w:rsidP="00F53513">
      <w:pPr>
        <w:pStyle w:val="Paragraphedeliste"/>
        <w:numPr>
          <w:ilvl w:val="0"/>
          <w:numId w:val="2"/>
        </w:numPr>
        <w:tabs>
          <w:tab w:val="left" w:pos="360"/>
        </w:tabs>
      </w:pPr>
      <w:r>
        <w:t>Choisir un disque à visualiser</w:t>
      </w:r>
      <w:r w:rsidR="004E4A9E">
        <w:t xml:space="preserve"> </w:t>
      </w:r>
    </w:p>
    <w:p w:rsidR="004E4A9E" w:rsidRDefault="004E4A9E">
      <w:pPr>
        <w:pStyle w:val="Paragraphedeliste"/>
        <w:numPr>
          <w:ilvl w:val="0"/>
          <w:numId w:val="2"/>
        </w:numPr>
        <w:tabs>
          <w:tab w:val="left" w:pos="360"/>
        </w:tabs>
      </w:pPr>
      <w:r>
        <w:t xml:space="preserve">Visualiser le disque </w:t>
      </w:r>
    </w:p>
    <w:p w:rsidR="00434B81" w:rsidRDefault="00067600">
      <w:pPr>
        <w:tabs>
          <w:tab w:val="left" w:pos="1020"/>
        </w:tabs>
      </w:pPr>
      <w:r>
        <w:rPr>
          <w:b/>
        </w:rPr>
        <w:t>Résultat attendu :</w:t>
      </w:r>
      <w:r>
        <w:t xml:space="preserve"> </w:t>
      </w:r>
      <w:r w:rsidR="004E4A9E">
        <w:t>Visualiser le contenu du disque</w:t>
      </w:r>
      <w:r>
        <w:t xml:space="preserve"> </w:t>
      </w:r>
    </w:p>
    <w:p w:rsidR="00434B81" w:rsidRDefault="00434B81">
      <w:pPr>
        <w:tabs>
          <w:tab w:val="left" w:pos="1020"/>
        </w:tabs>
      </w:pPr>
    </w:p>
    <w:p w:rsidR="00434B81" w:rsidRDefault="00434B81">
      <w:pPr>
        <w:tabs>
          <w:tab w:val="left" w:pos="1020"/>
        </w:tabs>
      </w:pPr>
    </w:p>
    <w:p w:rsidR="00434B81" w:rsidRDefault="00067600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FABF8F"/>
        <w:jc w:val="center"/>
        <w:rPr>
          <w:b/>
        </w:rPr>
      </w:pPr>
      <w:r>
        <w:rPr>
          <w:b/>
        </w:rPr>
        <w:t>Scénario de test</w:t>
      </w:r>
      <w:r>
        <w:rPr>
          <w:b/>
        </w:rPr>
        <w:t xml:space="preserve"> automatisé</w:t>
      </w:r>
    </w:p>
    <w:p w:rsidR="00434B81" w:rsidRDefault="00434B81">
      <w:pPr>
        <w:tabs>
          <w:tab w:val="left" w:pos="1020"/>
        </w:tabs>
      </w:pPr>
    </w:p>
    <w:p w:rsidR="00434B81" w:rsidRDefault="00067600">
      <w:pPr>
        <w:tabs>
          <w:tab w:val="left" w:pos="1020"/>
        </w:tabs>
      </w:pPr>
      <w:r>
        <w:rPr>
          <w:b/>
        </w:rPr>
        <w:t>Numéro Scénario. Module ou cas d’utilisation(ou user story) :</w:t>
      </w:r>
      <w:r>
        <w:t xml:space="preserve"> </w:t>
      </w:r>
      <w:r w:rsidR="004E4A9E">
        <w:t xml:space="preserve">Visualiser </w:t>
      </w:r>
      <w:r>
        <w:t>un disque</w:t>
      </w:r>
      <w:r>
        <w:tab/>
        <w:t xml:space="preserve"> </w:t>
      </w:r>
    </w:p>
    <w:p w:rsidR="00434B81" w:rsidRDefault="00067600">
      <w:pPr>
        <w:tabs>
          <w:tab w:val="left" w:pos="1020"/>
        </w:tabs>
      </w:pPr>
      <w:r>
        <w:rPr>
          <w:b/>
        </w:rPr>
        <w:t>Description du scénario :</w:t>
      </w:r>
      <w:r>
        <w:t xml:space="preserve"> Permet à l’utilisateur  de visualiser le contenu d’un disque </w:t>
      </w:r>
    </w:p>
    <w:p w:rsidR="00434B81" w:rsidRDefault="00067600">
      <w:pPr>
        <w:tabs>
          <w:tab w:val="left" w:pos="1020"/>
        </w:tabs>
        <w:rPr>
          <w:b/>
        </w:rPr>
      </w:pPr>
      <w:r>
        <w:rPr>
          <w:b/>
        </w:rPr>
        <w:t>Situation initiale :</w:t>
      </w:r>
    </w:p>
    <w:p w:rsidR="00434B81" w:rsidRDefault="00067600">
      <w:pPr>
        <w:pStyle w:val="Paragraphedeliste"/>
        <w:numPr>
          <w:ilvl w:val="0"/>
          <w:numId w:val="3"/>
        </w:numPr>
        <w:shd w:val="clear" w:color="auto" w:fill="FFFFFF"/>
        <w:spacing w:after="0" w:line="293" w:lineRule="atLeast"/>
        <w:jc w:val="both"/>
      </w:pPr>
      <w:r>
        <w:t xml:space="preserve">L’utilisateur est </w:t>
      </w:r>
      <w:r w:rsidR="00C33FA6">
        <w:t>authen</w:t>
      </w:r>
      <w:r>
        <w:t>tifié.</w:t>
      </w:r>
    </w:p>
    <w:p w:rsidR="00434B81" w:rsidRDefault="00067600">
      <w:pPr>
        <w:pStyle w:val="Paragraphedeliste"/>
        <w:numPr>
          <w:ilvl w:val="0"/>
          <w:numId w:val="3"/>
        </w:numPr>
        <w:shd w:val="clear" w:color="auto" w:fill="FFFFFF"/>
        <w:spacing w:after="0" w:line="293" w:lineRule="atLeast"/>
        <w:jc w:val="both"/>
      </w:pPr>
      <w:r>
        <w:t>Le disque existe</w:t>
      </w:r>
    </w:p>
    <w:p w:rsidR="00434B81" w:rsidRDefault="00434B81">
      <w:pPr>
        <w:tabs>
          <w:tab w:val="left" w:pos="1020"/>
        </w:tabs>
      </w:pPr>
    </w:p>
    <w:p w:rsidR="00434B81" w:rsidRDefault="00067600">
      <w:pPr>
        <w:tabs>
          <w:tab w:val="left" w:pos="1020"/>
        </w:tabs>
        <w:rPr>
          <w:b/>
        </w:rPr>
      </w:pPr>
      <w:r>
        <w:rPr>
          <w:b/>
        </w:rPr>
        <w:t>Ac</w:t>
      </w:r>
      <w:r>
        <w:rPr>
          <w:b/>
        </w:rPr>
        <w:t xml:space="preserve">tions : </w:t>
      </w:r>
    </w:p>
    <w:p w:rsidR="00434B81" w:rsidRDefault="00067600">
      <w:pPr>
        <w:pStyle w:val="Paragraphedeliste"/>
        <w:numPr>
          <w:ilvl w:val="0"/>
          <w:numId w:val="3"/>
        </w:numPr>
        <w:tabs>
          <w:tab w:val="left" w:pos="360"/>
        </w:tabs>
      </w:pPr>
      <w:r>
        <w:t xml:space="preserve">Accéder au module « Liste des disques » </w:t>
      </w:r>
      <w:r w:rsidR="004E4A9E">
        <w:t>Cloud-ARAY/MyDisques/</w:t>
      </w:r>
    </w:p>
    <w:p w:rsidR="00434B81" w:rsidRDefault="00067600">
      <w:pPr>
        <w:pStyle w:val="Paragraphedeliste"/>
        <w:numPr>
          <w:ilvl w:val="0"/>
          <w:numId w:val="3"/>
        </w:numPr>
        <w:tabs>
          <w:tab w:val="left" w:pos="360"/>
        </w:tabs>
      </w:pPr>
      <w:r>
        <w:t>Choisir un disque à visualiser</w:t>
      </w:r>
      <w:r w:rsidR="004E4A9E">
        <w:t xml:space="preserve"> </w:t>
      </w:r>
      <w:r w:rsidR="004E4A9E">
        <w:t>Cloud-ARAY/MyDisques/</w:t>
      </w:r>
    </w:p>
    <w:p w:rsidR="004E4A9E" w:rsidRDefault="004E4A9E">
      <w:pPr>
        <w:pStyle w:val="Paragraphedeliste"/>
        <w:numPr>
          <w:ilvl w:val="0"/>
          <w:numId w:val="3"/>
        </w:numPr>
        <w:tabs>
          <w:tab w:val="left" w:pos="360"/>
        </w:tabs>
      </w:pPr>
      <w:r>
        <w:t>Visualiser le disque Cloud-ARAY/Scan</w:t>
      </w:r>
      <w:r>
        <w:t>/</w:t>
      </w:r>
      <w:r>
        <w:t>idDisque</w:t>
      </w:r>
    </w:p>
    <w:p w:rsidR="00434B81" w:rsidRDefault="00067600">
      <w:pPr>
        <w:tabs>
          <w:tab w:val="left" w:pos="1020"/>
        </w:tabs>
      </w:pPr>
      <w:r>
        <w:rPr>
          <w:b/>
        </w:rPr>
        <w:t>Résultat attendu :</w:t>
      </w:r>
      <w:r>
        <w:t xml:space="preserve"> </w:t>
      </w:r>
      <w:r w:rsidR="004E4A9E">
        <w:t>Visualiser le contenu du disque</w:t>
      </w:r>
      <w:r>
        <w:t>.</w:t>
      </w:r>
    </w:p>
    <w:p w:rsidR="00434B81" w:rsidRDefault="00434B81"/>
    <w:sectPr w:rsidR="00434B81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600" w:rsidRDefault="00067600">
      <w:pPr>
        <w:spacing w:after="0" w:line="240" w:lineRule="auto"/>
      </w:pPr>
      <w:r>
        <w:separator/>
      </w:r>
    </w:p>
  </w:endnote>
  <w:endnote w:type="continuationSeparator" w:id="0">
    <w:p w:rsidR="00067600" w:rsidRDefault="00067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600" w:rsidRDefault="0006760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67600" w:rsidRDefault="00067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164CC"/>
    <w:multiLevelType w:val="multilevel"/>
    <w:tmpl w:val="4790F384"/>
    <w:lvl w:ilvl="0">
      <w:numFmt w:val="bullet"/>
      <w:lvlText w:val="-"/>
      <w:lvlJc w:val="left"/>
      <w:pPr>
        <w:ind w:left="1380" w:hanging="360"/>
      </w:pPr>
      <w:rPr>
        <w:rFonts w:ascii="Calibri" w:eastAsia="Calibri" w:hAnsi="Calibri" w:cs="Times New Roman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2E90943"/>
    <w:multiLevelType w:val="multilevel"/>
    <w:tmpl w:val="EADA5FD4"/>
    <w:lvl w:ilvl="0">
      <w:numFmt w:val="bullet"/>
      <w:lvlText w:val="-"/>
      <w:lvlJc w:val="left"/>
      <w:pPr>
        <w:ind w:left="1380" w:hanging="360"/>
      </w:pPr>
      <w:rPr>
        <w:rFonts w:ascii="Calibri" w:eastAsia="Calibri" w:hAnsi="Calibri" w:cs="Times New Roman"/>
        <w:b/>
      </w:rPr>
    </w:lvl>
    <w:lvl w:ilvl="1">
      <w:numFmt w:val="bullet"/>
      <w:lvlText w:val="o"/>
      <w:lvlJc w:val="left"/>
      <w:pPr>
        <w:ind w:left="21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2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9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40" w:hanging="360"/>
      </w:pPr>
      <w:rPr>
        <w:rFonts w:ascii="Wingdings" w:hAnsi="Wingdings"/>
      </w:rPr>
    </w:lvl>
  </w:abstractNum>
  <w:abstractNum w:abstractNumId="2" w15:restartNumberingAfterBreak="0">
    <w:nsid w:val="59DB6F41"/>
    <w:multiLevelType w:val="multilevel"/>
    <w:tmpl w:val="E3327E96"/>
    <w:lvl w:ilvl="0">
      <w:numFmt w:val="bullet"/>
      <w:lvlText w:val="-"/>
      <w:lvlJc w:val="left"/>
      <w:pPr>
        <w:ind w:left="1380" w:hanging="360"/>
      </w:pPr>
      <w:rPr>
        <w:rFonts w:ascii="Calibri" w:eastAsia="Calibri" w:hAnsi="Calibri" w:cs="Times New Roman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34B81"/>
    <w:rsid w:val="00036204"/>
    <w:rsid w:val="00067600"/>
    <w:rsid w:val="00434B81"/>
    <w:rsid w:val="004E4A9E"/>
    <w:rsid w:val="00C33FA6"/>
    <w:rsid w:val="00CF045A"/>
    <w:rsid w:val="00DD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46BFA0-CBA6-4C37-9ED3-81704826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RACHIDI Aboudou</dc:creator>
  <dc:description/>
  <cp:lastModifiedBy>RACHIDI Aboudou</cp:lastModifiedBy>
  <cp:revision>5</cp:revision>
  <dcterms:created xsi:type="dcterms:W3CDTF">2016-11-17T07:34:00Z</dcterms:created>
  <dcterms:modified xsi:type="dcterms:W3CDTF">2016-11-17T07:39:00Z</dcterms:modified>
</cp:coreProperties>
</file>